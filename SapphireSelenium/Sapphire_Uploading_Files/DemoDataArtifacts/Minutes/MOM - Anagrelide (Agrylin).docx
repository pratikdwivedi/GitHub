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27"/>
        <w:gridCol w:w="515"/>
        <w:gridCol w:w="1891"/>
        <w:gridCol w:w="1874"/>
        <w:gridCol w:w="3253"/>
      </w:tblGrid>
      <w:tr w:rsidR="00E43BAB" w:rsidRPr="00692553" w:rsidTr="002A0E0C">
        <w:trPr>
          <w:trHeight w:val="576"/>
          <w:jc w:val="center"/>
        </w:trPr>
        <w:tc>
          <w:tcPr>
            <w:tcW w:w="9360" w:type="dxa"/>
            <w:gridSpan w:val="5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A2022D" w:rsidP="005052C5">
            <w:pPr>
              <w:pStyle w:val="Heading1"/>
            </w:pPr>
            <w:r>
              <w:t>Benefit Risk Review</w:t>
            </w:r>
            <w:r w:rsidR="002A0E0C">
              <w:t xml:space="preserve"> </w:t>
            </w:r>
            <w:r w:rsidR="00E43BAB">
              <w:t>Meeting</w:t>
            </w:r>
          </w:p>
        </w:tc>
      </w:tr>
      <w:tr w:rsidR="00E43BAB" w:rsidRPr="00692553" w:rsidTr="002A0E0C">
        <w:trPr>
          <w:trHeight w:val="274"/>
          <w:jc w:val="center"/>
        </w:trPr>
        <w:tc>
          <w:tcPr>
            <w:tcW w:w="2342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2A0E0C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May-</w:t>
            </w:r>
            <w:r w:rsidR="00EA3A24">
              <w:t>24</w:t>
            </w:r>
          </w:p>
        </w:tc>
        <w:tc>
          <w:tcPr>
            <w:tcW w:w="1874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3253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E43BAB" w:rsidP="005052C5">
            <w:pPr>
              <w:pStyle w:val="Heading5"/>
            </w:pPr>
          </w:p>
        </w:tc>
      </w:tr>
      <w:tr w:rsidR="00E43BAB" w:rsidRPr="00692553" w:rsidTr="002A0E0C">
        <w:trPr>
          <w:trHeight w:val="229"/>
          <w:jc w:val="center"/>
        </w:trPr>
        <w:tc>
          <w:tcPr>
            <w:tcW w:w="9360" w:type="dxa"/>
            <w:gridSpan w:val="5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74BE7" w:rsidP="005052C5">
            <w:r>
              <w:t>PV manager</w:t>
            </w:r>
          </w:p>
        </w:tc>
      </w:tr>
      <w:tr w:rsidR="0085168B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74BE7" w:rsidP="005052C5">
            <w:r>
              <w:t>Benefit Risk review</w:t>
            </w:r>
          </w:p>
        </w:tc>
      </w:tr>
      <w:tr w:rsidR="0085168B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B5354" w:rsidRPr="00692553" w:rsidRDefault="00922355" w:rsidP="005052C5">
            <w:r>
              <w:t>T</w:t>
            </w:r>
            <w:r w:rsidR="00974BE7">
              <w:t>herapeutic group leads</w:t>
            </w:r>
          </w:p>
        </w:tc>
      </w:tr>
      <w:tr w:rsidR="00393D04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93D04" w:rsidRDefault="00393D04" w:rsidP="005052C5">
            <w:pPr>
              <w:pStyle w:val="AllCapsHeading"/>
            </w:pPr>
            <w:r>
              <w:t>Absent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A3A24" w:rsidRDefault="00974BE7" w:rsidP="005052C5">
            <w:r>
              <w:t>None</w:t>
            </w:r>
          </w:p>
        </w:tc>
      </w:tr>
    </w:tbl>
    <w:p w:rsidR="0085168B" w:rsidRDefault="0085168B" w:rsidP="00BB5323"/>
    <w:p w:rsidR="00111F40" w:rsidRDefault="00111F40" w:rsidP="00BB5323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0"/>
        <w:gridCol w:w="5580"/>
        <w:gridCol w:w="1980"/>
      </w:tblGrid>
      <w:tr w:rsidR="00F0339A" w:rsidTr="00F0339A">
        <w:tc>
          <w:tcPr>
            <w:tcW w:w="1800" w:type="dxa"/>
            <w:shd w:val="clear" w:color="auto" w:fill="FBD4B4"/>
          </w:tcPr>
          <w:p w:rsidR="00111F40" w:rsidRPr="00CF17AC" w:rsidRDefault="00111F40" w:rsidP="00BB5323">
            <w:pPr>
              <w:rPr>
                <w:b/>
              </w:rPr>
            </w:pPr>
            <w:r w:rsidRPr="00CF17AC">
              <w:rPr>
                <w:b/>
              </w:rPr>
              <w:t>TOPIC</w:t>
            </w:r>
          </w:p>
        </w:tc>
        <w:tc>
          <w:tcPr>
            <w:tcW w:w="5580" w:type="dxa"/>
            <w:shd w:val="clear" w:color="auto" w:fill="FBD4B4"/>
          </w:tcPr>
          <w:p w:rsidR="00111F40" w:rsidRPr="00CF17AC" w:rsidRDefault="00111F40" w:rsidP="00BB5323">
            <w:pPr>
              <w:rPr>
                <w:b/>
              </w:rPr>
            </w:pPr>
            <w:r w:rsidRPr="00CF17AC">
              <w:rPr>
                <w:b/>
              </w:rPr>
              <w:t>DISCUSSION</w:t>
            </w:r>
          </w:p>
        </w:tc>
        <w:tc>
          <w:tcPr>
            <w:tcW w:w="1980" w:type="dxa"/>
            <w:shd w:val="clear" w:color="auto" w:fill="FBD4B4"/>
          </w:tcPr>
          <w:p w:rsidR="00111F40" w:rsidRPr="00CF17AC" w:rsidRDefault="00111F40" w:rsidP="00BB5323">
            <w:pPr>
              <w:rPr>
                <w:b/>
              </w:rPr>
            </w:pPr>
            <w:r w:rsidRPr="00CF17AC">
              <w:rPr>
                <w:b/>
              </w:rPr>
              <w:t>ACTIONS?</w:t>
            </w:r>
          </w:p>
        </w:tc>
      </w:tr>
      <w:tr w:rsidR="00111F40" w:rsidTr="00F0339A">
        <w:tc>
          <w:tcPr>
            <w:tcW w:w="1800" w:type="dxa"/>
            <w:shd w:val="clear" w:color="auto" w:fill="auto"/>
          </w:tcPr>
          <w:p w:rsidR="00111F40" w:rsidRDefault="00111F40" w:rsidP="00BB5323"/>
        </w:tc>
        <w:tc>
          <w:tcPr>
            <w:tcW w:w="5580" w:type="dxa"/>
            <w:shd w:val="clear" w:color="auto" w:fill="auto"/>
          </w:tcPr>
          <w:p w:rsidR="00985E8E" w:rsidRDefault="00985E8E" w:rsidP="00A2022D"/>
        </w:tc>
        <w:tc>
          <w:tcPr>
            <w:tcW w:w="1980" w:type="dxa"/>
            <w:shd w:val="clear" w:color="auto" w:fill="auto"/>
          </w:tcPr>
          <w:p w:rsidR="00111F40" w:rsidRDefault="00111F40" w:rsidP="00BB5323"/>
        </w:tc>
      </w:tr>
      <w:tr w:rsidR="00393D04" w:rsidTr="00F0339A">
        <w:tc>
          <w:tcPr>
            <w:tcW w:w="1800" w:type="dxa"/>
            <w:shd w:val="clear" w:color="auto" w:fill="auto"/>
          </w:tcPr>
          <w:p w:rsidR="00393D04" w:rsidRDefault="00393D04" w:rsidP="00BB5323"/>
        </w:tc>
        <w:tc>
          <w:tcPr>
            <w:tcW w:w="5580" w:type="dxa"/>
            <w:shd w:val="clear" w:color="auto" w:fill="auto"/>
          </w:tcPr>
          <w:p w:rsidR="00985E8E" w:rsidRDefault="00985E8E" w:rsidP="00A2022D"/>
        </w:tc>
        <w:tc>
          <w:tcPr>
            <w:tcW w:w="1980" w:type="dxa"/>
            <w:shd w:val="clear" w:color="auto" w:fill="auto"/>
          </w:tcPr>
          <w:p w:rsidR="00393D04" w:rsidRDefault="00393D04" w:rsidP="00BB5323"/>
        </w:tc>
      </w:tr>
      <w:tr w:rsidR="00985E8E" w:rsidTr="00F0339A">
        <w:tc>
          <w:tcPr>
            <w:tcW w:w="1800" w:type="dxa"/>
            <w:shd w:val="clear" w:color="auto" w:fill="auto"/>
          </w:tcPr>
          <w:p w:rsidR="00985E8E" w:rsidRDefault="00985E8E" w:rsidP="00BB5323"/>
        </w:tc>
        <w:tc>
          <w:tcPr>
            <w:tcW w:w="5580" w:type="dxa"/>
            <w:shd w:val="clear" w:color="auto" w:fill="auto"/>
          </w:tcPr>
          <w:p w:rsidR="00985E8E" w:rsidRDefault="00985E8E" w:rsidP="00A2022D"/>
        </w:tc>
        <w:tc>
          <w:tcPr>
            <w:tcW w:w="1980" w:type="dxa"/>
            <w:shd w:val="clear" w:color="auto" w:fill="auto"/>
          </w:tcPr>
          <w:p w:rsidR="00985E8E" w:rsidRDefault="00985E8E" w:rsidP="00BB5323"/>
        </w:tc>
      </w:tr>
      <w:tr w:rsidR="00985E8E" w:rsidTr="00F0339A">
        <w:tc>
          <w:tcPr>
            <w:tcW w:w="1800" w:type="dxa"/>
            <w:shd w:val="clear" w:color="auto" w:fill="auto"/>
          </w:tcPr>
          <w:p w:rsidR="00985E8E" w:rsidRDefault="00985E8E" w:rsidP="00BB5323"/>
        </w:tc>
        <w:tc>
          <w:tcPr>
            <w:tcW w:w="5580" w:type="dxa"/>
            <w:shd w:val="clear" w:color="auto" w:fill="auto"/>
          </w:tcPr>
          <w:p w:rsidR="00985E8E" w:rsidRDefault="00985E8E" w:rsidP="00985E8E"/>
        </w:tc>
        <w:tc>
          <w:tcPr>
            <w:tcW w:w="1980" w:type="dxa"/>
            <w:shd w:val="clear" w:color="auto" w:fill="auto"/>
          </w:tcPr>
          <w:p w:rsidR="00985E8E" w:rsidRDefault="00985E8E" w:rsidP="00BB5323"/>
        </w:tc>
      </w:tr>
    </w:tbl>
    <w:p w:rsidR="00111F40" w:rsidRDefault="00111F40" w:rsidP="00BB5323"/>
    <w:p w:rsidR="00393D04" w:rsidRDefault="00393D04" w:rsidP="00393D04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0"/>
        <w:gridCol w:w="1629"/>
        <w:gridCol w:w="1737"/>
        <w:gridCol w:w="1666"/>
      </w:tblGrid>
      <w:tr w:rsidR="001B5354" w:rsidTr="001B5354">
        <w:tc>
          <w:tcPr>
            <w:tcW w:w="4850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ACTION ITEMS</w:t>
            </w:r>
          </w:p>
        </w:tc>
        <w:tc>
          <w:tcPr>
            <w:tcW w:w="1629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RESPONSIBLE</w:t>
            </w:r>
          </w:p>
        </w:tc>
        <w:tc>
          <w:tcPr>
            <w:tcW w:w="1737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DUE DATE</w:t>
            </w:r>
          </w:p>
        </w:tc>
        <w:tc>
          <w:tcPr>
            <w:tcW w:w="1666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Actual</w:t>
            </w:r>
          </w:p>
        </w:tc>
      </w:tr>
      <w:tr w:rsidR="001B5354" w:rsidTr="001B5354">
        <w:tc>
          <w:tcPr>
            <w:tcW w:w="4850" w:type="dxa"/>
            <w:shd w:val="clear" w:color="auto" w:fill="auto"/>
          </w:tcPr>
          <w:p w:rsidR="001B5354" w:rsidRDefault="001B5354" w:rsidP="00B13B20"/>
        </w:tc>
        <w:tc>
          <w:tcPr>
            <w:tcW w:w="1629" w:type="dxa"/>
            <w:shd w:val="clear" w:color="auto" w:fill="auto"/>
          </w:tcPr>
          <w:p w:rsidR="001B5354" w:rsidRDefault="001B5354" w:rsidP="00393D04"/>
        </w:tc>
        <w:tc>
          <w:tcPr>
            <w:tcW w:w="1737" w:type="dxa"/>
            <w:shd w:val="clear" w:color="auto" w:fill="auto"/>
          </w:tcPr>
          <w:p w:rsidR="001B5354" w:rsidRDefault="001B5354" w:rsidP="00B13B20"/>
        </w:tc>
        <w:tc>
          <w:tcPr>
            <w:tcW w:w="1666" w:type="dxa"/>
          </w:tcPr>
          <w:p w:rsidR="001B5354" w:rsidRDefault="001B5354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</w:tbl>
    <w:p w:rsidR="00393D04" w:rsidRPr="00692553" w:rsidRDefault="00393D04" w:rsidP="00393D04"/>
    <w:p w:rsidR="00393D04" w:rsidRPr="00692553" w:rsidRDefault="00393D04" w:rsidP="00BB5323"/>
    <w:sectPr w:rsidR="00393D04" w:rsidRPr="00692553" w:rsidSect="007554A1">
      <w:headerReference w:type="default" r:id="rId7"/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F6A" w:rsidRDefault="00A56F6A" w:rsidP="002A0E0C">
      <w:r>
        <w:separator/>
      </w:r>
    </w:p>
  </w:endnote>
  <w:endnote w:type="continuationSeparator" w:id="0">
    <w:p w:rsidR="00A56F6A" w:rsidRDefault="00A56F6A" w:rsidP="002A0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F6A" w:rsidRDefault="00A56F6A" w:rsidP="002A0E0C">
      <w:r>
        <w:separator/>
      </w:r>
    </w:p>
  </w:footnote>
  <w:footnote w:type="continuationSeparator" w:id="0">
    <w:p w:rsidR="00A56F6A" w:rsidRDefault="00A56F6A" w:rsidP="002A0E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E0C" w:rsidRDefault="000E37F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margin-left:50.4pt;margin-top:22.2pt;width:511.2pt;height:9.65pt;z-index:251658240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2A0E0C" w:rsidRDefault="00A2022D">
                <w:pPr>
                  <w:jc w:val="right"/>
                </w:pPr>
                <w:r>
                  <w:t>Meeting Minutes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49" type="#_x0000_t202" style="position:absolute;margin-left:561.6pt;margin-top:22.2pt;width:50.4pt;height:9.65pt;z-index:251657216;visibility:visible;mso-width-percent:1000;mso-position-horizontal-relative:page;mso-position-vertical-relative:page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" o:allowincell="f" fillcolor="#4f81bd" stroked="f">
          <v:textbox style="mso-fit-shape-to-text:t" inset=",0,,0">
            <w:txbxContent>
              <w:p w:rsidR="002A0E0C" w:rsidRPr="002A0E0C" w:rsidRDefault="000E37FE">
                <w:pPr>
                  <w:rPr>
                    <w:color w:val="FFFFFF"/>
                  </w:rPr>
                </w:pPr>
                <w:r w:rsidRPr="000E37FE">
                  <w:fldChar w:fldCharType="begin"/>
                </w:r>
                <w:r w:rsidR="002A0E0C" w:rsidRPr="002A0E0C">
                  <w:instrText xml:space="preserve"> PAGE   \* MERGEFORMAT </w:instrText>
                </w:r>
                <w:r w:rsidRPr="000E37FE">
                  <w:fldChar w:fldCharType="separate"/>
                </w:r>
                <w:r w:rsidR="00922355" w:rsidRPr="00922355">
                  <w:rPr>
                    <w:noProof/>
                    <w:color w:val="FFFFFF"/>
                  </w:rPr>
                  <w:t>1</w:t>
                </w:r>
                <w:r w:rsidRPr="002A0E0C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6216"/>
    <w:multiLevelType w:val="hybridMultilevel"/>
    <w:tmpl w:val="E0AE2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C576E"/>
    <w:multiLevelType w:val="hybridMultilevel"/>
    <w:tmpl w:val="25AEC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E2C86"/>
    <w:multiLevelType w:val="hybridMultilevel"/>
    <w:tmpl w:val="AEAEE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24EDD"/>
    <w:multiLevelType w:val="hybridMultilevel"/>
    <w:tmpl w:val="DA2C6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94C56"/>
    <w:multiLevelType w:val="hybridMultilevel"/>
    <w:tmpl w:val="6E3EA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06E1C"/>
    <w:multiLevelType w:val="hybridMultilevel"/>
    <w:tmpl w:val="5D4A6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F4A32"/>
    <w:multiLevelType w:val="hybridMultilevel"/>
    <w:tmpl w:val="640C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732B5"/>
    <w:multiLevelType w:val="hybridMultilevel"/>
    <w:tmpl w:val="3070A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djustLineHeightInTable/>
  </w:compat>
  <w:rsids>
    <w:rsidRoot w:val="002A0E0C"/>
    <w:rsid w:val="000145A5"/>
    <w:rsid w:val="00043514"/>
    <w:rsid w:val="000645BB"/>
    <w:rsid w:val="000E37FE"/>
    <w:rsid w:val="00111F40"/>
    <w:rsid w:val="001B5354"/>
    <w:rsid w:val="002138F0"/>
    <w:rsid w:val="002A0E0C"/>
    <w:rsid w:val="00390361"/>
    <w:rsid w:val="00391788"/>
    <w:rsid w:val="00393D04"/>
    <w:rsid w:val="00417272"/>
    <w:rsid w:val="00456620"/>
    <w:rsid w:val="00495E0E"/>
    <w:rsid w:val="004B7DBE"/>
    <w:rsid w:val="005052C5"/>
    <w:rsid w:val="00531002"/>
    <w:rsid w:val="005D7430"/>
    <w:rsid w:val="00692553"/>
    <w:rsid w:val="007554A1"/>
    <w:rsid w:val="00782468"/>
    <w:rsid w:val="007C174F"/>
    <w:rsid w:val="007C7AF3"/>
    <w:rsid w:val="0085168B"/>
    <w:rsid w:val="008B0A28"/>
    <w:rsid w:val="008F49C0"/>
    <w:rsid w:val="00922355"/>
    <w:rsid w:val="00974BE7"/>
    <w:rsid w:val="00985E8E"/>
    <w:rsid w:val="00987202"/>
    <w:rsid w:val="00A2022D"/>
    <w:rsid w:val="00A36428"/>
    <w:rsid w:val="00A56F6A"/>
    <w:rsid w:val="00AE3103"/>
    <w:rsid w:val="00AE3851"/>
    <w:rsid w:val="00B84015"/>
    <w:rsid w:val="00BB5323"/>
    <w:rsid w:val="00C166AB"/>
    <w:rsid w:val="00C70E73"/>
    <w:rsid w:val="00CB3760"/>
    <w:rsid w:val="00CE6342"/>
    <w:rsid w:val="00CF17AC"/>
    <w:rsid w:val="00CF3831"/>
    <w:rsid w:val="00D621F4"/>
    <w:rsid w:val="00D92262"/>
    <w:rsid w:val="00DE51F9"/>
    <w:rsid w:val="00E43BAB"/>
    <w:rsid w:val="00E4591C"/>
    <w:rsid w:val="00E60E43"/>
    <w:rsid w:val="00E71DBA"/>
    <w:rsid w:val="00EA2581"/>
    <w:rsid w:val="00EA3A24"/>
    <w:rsid w:val="00F0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Header">
    <w:name w:val="header"/>
    <w:basedOn w:val="Normal"/>
    <w:link w:val="HeaderChar"/>
    <w:rsid w:val="002A0E0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character" w:customStyle="1" w:styleId="HeaderChar">
    <w:name w:val="Header Char"/>
    <w:link w:val="Header"/>
    <w:rsid w:val="002A0E0C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uiPriority w:val="99"/>
    <w:rsid w:val="002A0E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A0E0C"/>
    <w:rPr>
      <w:rFonts w:ascii="Tahoma" w:hAnsi="Tahoma"/>
      <w:spacing w:val="4"/>
      <w:sz w:val="16"/>
      <w:szCs w:val="18"/>
    </w:rPr>
  </w:style>
  <w:style w:type="table" w:styleId="TableGrid">
    <w:name w:val="Table Grid"/>
    <w:basedOn w:val="TableNormal"/>
    <w:rsid w:val="00111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d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admn</cp:lastModifiedBy>
  <cp:revision>3</cp:revision>
  <cp:lastPrinted>2004-01-21T16:22:00Z</cp:lastPrinted>
  <dcterms:created xsi:type="dcterms:W3CDTF">2013-05-15T06:52:00Z</dcterms:created>
  <dcterms:modified xsi:type="dcterms:W3CDTF">2013-05-15T06:55:00Z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